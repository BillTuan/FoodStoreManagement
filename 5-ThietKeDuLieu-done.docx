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510BC4">
        <w:rPr>
          <w:color w:val="0000FF"/>
          <w:lang w:val="en-US"/>
        </w:rPr>
        <w:t>Food Shop Manager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10BC4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510BC4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1412586 – Hà Xuân Trung</w:t>
      </w:r>
    </w:p>
    <w:p w:rsidR="003548A8" w:rsidRDefault="00510BC4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1412601 – Đinh Trương Bảo Tuấn</w:t>
      </w: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510BC4" w:rsidRDefault="00510BC4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8A3B17">
          <w:rPr>
            <w:noProof/>
            <w:webHidden/>
            <w:lang w:val="en-US"/>
          </w:rPr>
          <w:t>4</w:t>
        </w:r>
      </w:hyperlink>
    </w:p>
    <w:p w:rsidR="00C14AB8" w:rsidRDefault="00966CD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8A3B17">
          <w:rPr>
            <w:noProof/>
            <w:webHidden/>
            <w:lang w:val="en-US"/>
          </w:rPr>
          <w:t>4</w:t>
        </w:r>
        <w:bookmarkStart w:id="0" w:name="_GoBack"/>
        <w:bookmarkEnd w:id="0"/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369451398"/>
      <w:r w:rsidRPr="005F2DFA">
        <w:lastRenderedPageBreak/>
        <w:t>Sơ đồ logic</w:t>
      </w:r>
      <w:bookmarkEnd w:id="1"/>
      <w:bookmarkEnd w:id="2"/>
    </w:p>
    <w:p w:rsidR="00510BC4" w:rsidRPr="00510BC4" w:rsidRDefault="00510BC4" w:rsidP="00C14AB8">
      <w:pPr>
        <w:pStyle w:val="BodyText"/>
        <w:rPr>
          <w:i/>
          <w:color w:val="0000FF"/>
          <w:lang w:val="en-US"/>
        </w:rPr>
      </w:pPr>
      <w:r>
        <w:rPr>
          <w:i/>
          <w:noProof/>
          <w:color w:val="0000FF"/>
          <w:lang w:val="en-US" w:eastAsia="ja-JP"/>
        </w:rPr>
        <w:drawing>
          <wp:inline distT="0" distB="0" distL="0" distR="0">
            <wp:extent cx="5732145" cy="359473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42256_810712279067833_859871483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369451399"/>
      <w:r w:rsidRPr="005F2DFA">
        <w:t>Mô tả chi tiết các kiểu dữ liệu trong sơ đồ logic</w:t>
      </w:r>
      <w:bookmarkEnd w:id="3"/>
      <w:bookmarkEnd w:id="4"/>
    </w:p>
    <w:p w:rsidR="003347F9" w:rsidRDefault="003347F9" w:rsidP="003347F9">
      <w:pPr>
        <w:pStyle w:val="Heading2"/>
        <w:rPr>
          <w:lang w:val="en-US"/>
        </w:rPr>
      </w:pPr>
      <w:r>
        <w:rPr>
          <w:lang w:val="en-US"/>
        </w:rPr>
        <w:t>Account:</w:t>
      </w:r>
    </w:p>
    <w:p w:rsidR="003347F9" w:rsidRPr="003347F9" w:rsidRDefault="003347F9" w:rsidP="003347F9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C2F0F" w:rsidRPr="005F2DFA" w:rsidTr="00F10F04">
        <w:tc>
          <w:tcPr>
            <w:tcW w:w="801" w:type="dxa"/>
          </w:tcPr>
          <w:p w:rsidR="003C2F0F" w:rsidRPr="005F2DFA" w:rsidRDefault="003C2F0F" w:rsidP="00F10F04">
            <w:r w:rsidRPr="005F2DFA">
              <w:t>STT</w:t>
            </w:r>
          </w:p>
        </w:tc>
        <w:tc>
          <w:tcPr>
            <w:tcW w:w="1833" w:type="dxa"/>
          </w:tcPr>
          <w:p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1688" w:type="dxa"/>
          </w:tcPr>
          <w:p w:rsidR="003C2F0F" w:rsidRPr="005F2DFA" w:rsidRDefault="003C2F0F" w:rsidP="00F10F04">
            <w:r w:rsidRPr="005F2DFA">
              <w:t>Kiểu</w:t>
            </w:r>
          </w:p>
        </w:tc>
        <w:tc>
          <w:tcPr>
            <w:tcW w:w="1688" w:type="dxa"/>
          </w:tcPr>
          <w:p w:rsidR="003C2F0F" w:rsidRPr="005F2DFA" w:rsidRDefault="003C2F0F" w:rsidP="00F10F04">
            <w:r w:rsidRPr="005F2DFA">
              <w:t>Ràng buộc</w:t>
            </w:r>
          </w:p>
        </w:tc>
        <w:tc>
          <w:tcPr>
            <w:tcW w:w="2858" w:type="dxa"/>
          </w:tcPr>
          <w:p w:rsidR="003C2F0F" w:rsidRPr="005F2DFA" w:rsidRDefault="003C2F0F" w:rsidP="00F10F04">
            <w:r w:rsidRPr="005F2DFA">
              <w:t>Ý nghĩa/ghi chú</w:t>
            </w:r>
          </w:p>
        </w:tc>
      </w:tr>
      <w:tr w:rsidR="00E22580" w:rsidRPr="00E22580" w:rsidTr="00F10F04">
        <w:tc>
          <w:tcPr>
            <w:tcW w:w="801" w:type="dxa"/>
          </w:tcPr>
          <w:p w:rsidR="003C2F0F" w:rsidRPr="005F2DFA" w:rsidRDefault="003C2F0F" w:rsidP="00F10F04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3C2F0F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Username</w:t>
            </w:r>
          </w:p>
        </w:tc>
        <w:tc>
          <w:tcPr>
            <w:tcW w:w="1688" w:type="dxa"/>
          </w:tcPr>
          <w:p w:rsidR="003C2F0F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3C2F0F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:rsidR="003347F9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tên đăng nhập</w:t>
            </w:r>
          </w:p>
        </w:tc>
      </w:tr>
      <w:tr w:rsidR="00E22580" w:rsidRPr="00E22580" w:rsidTr="00F10F04">
        <w:tc>
          <w:tcPr>
            <w:tcW w:w="801" w:type="dxa"/>
          </w:tcPr>
          <w:p w:rsidR="003C2F0F" w:rsidRPr="005F2DFA" w:rsidRDefault="003C2F0F" w:rsidP="00F10F04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3C2F0F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DisplayName</w:t>
            </w:r>
          </w:p>
        </w:tc>
        <w:tc>
          <w:tcPr>
            <w:tcW w:w="1688" w:type="dxa"/>
          </w:tcPr>
          <w:p w:rsidR="003C2F0F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3C2F0F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3347F9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Tên hiển thị</w:t>
            </w:r>
            <w:r w:rsidR="002C5850">
              <w:rPr>
                <w:lang w:val="en-US"/>
              </w:rPr>
              <w:t>. Mặc định là “Kter”</w:t>
            </w:r>
          </w:p>
        </w:tc>
      </w:tr>
      <w:tr w:rsidR="00E22580" w:rsidRPr="00E22580" w:rsidTr="00F10F04">
        <w:tc>
          <w:tcPr>
            <w:tcW w:w="801" w:type="dxa"/>
          </w:tcPr>
          <w:p w:rsidR="003347F9" w:rsidRPr="005F2DFA" w:rsidRDefault="003347F9" w:rsidP="00F10F04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3347F9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Password</w:t>
            </w:r>
          </w:p>
        </w:tc>
        <w:tc>
          <w:tcPr>
            <w:tcW w:w="1688" w:type="dxa"/>
          </w:tcPr>
          <w:p w:rsidR="003347F9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3347F9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3347F9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Mật khẩu</w:t>
            </w:r>
            <w:r w:rsidR="002C5850">
              <w:rPr>
                <w:lang w:val="en-US"/>
              </w:rPr>
              <w:t>. Mặc định là 0</w:t>
            </w:r>
          </w:p>
        </w:tc>
      </w:tr>
      <w:tr w:rsidR="00E22580" w:rsidRPr="00E22580" w:rsidTr="00F10F04">
        <w:tc>
          <w:tcPr>
            <w:tcW w:w="801" w:type="dxa"/>
          </w:tcPr>
          <w:p w:rsidR="003347F9" w:rsidRPr="005F2DFA" w:rsidRDefault="003347F9" w:rsidP="00F10F04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3347F9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Type</w:t>
            </w:r>
          </w:p>
        </w:tc>
        <w:tc>
          <w:tcPr>
            <w:tcW w:w="1688" w:type="dxa"/>
          </w:tcPr>
          <w:p w:rsidR="003347F9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3347F9" w:rsidRPr="00E22580" w:rsidRDefault="003347F9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3347F9" w:rsidRPr="00E22580" w:rsidRDefault="009E76F7" w:rsidP="003347F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Loại tài khoản: 1 là admin – 0 là nhân viên</w:t>
            </w:r>
            <w:r w:rsidR="002C5850">
              <w:rPr>
                <w:lang w:val="en-US"/>
              </w:rPr>
              <w:t>. Mặc định là 0</w:t>
            </w:r>
          </w:p>
        </w:tc>
      </w:tr>
    </w:tbl>
    <w:p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:rsidR="00B231E3" w:rsidRDefault="00B231E3" w:rsidP="003C2F0F">
      <w:pPr>
        <w:pStyle w:val="BodyText"/>
        <w:ind w:left="0"/>
        <w:rPr>
          <w:i/>
          <w:color w:val="0000FF"/>
          <w:lang w:val="en-US"/>
        </w:rPr>
      </w:pPr>
    </w:p>
    <w:p w:rsidR="00B231E3" w:rsidRDefault="00B231E3" w:rsidP="003C2F0F">
      <w:pPr>
        <w:pStyle w:val="BodyText"/>
        <w:ind w:left="0"/>
        <w:rPr>
          <w:i/>
          <w:color w:val="0000FF"/>
          <w:lang w:val="en-US"/>
        </w:rPr>
      </w:pPr>
    </w:p>
    <w:p w:rsidR="00E22580" w:rsidRDefault="00E22580" w:rsidP="00E22580">
      <w:pPr>
        <w:pStyle w:val="Heading2"/>
        <w:rPr>
          <w:lang w:val="en-US"/>
        </w:rPr>
      </w:pPr>
      <w:r>
        <w:rPr>
          <w:lang w:val="en-US"/>
        </w:rPr>
        <w:t>Bill Info: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E22580" w:rsidRPr="005F2DFA" w:rsidTr="00680557">
        <w:tc>
          <w:tcPr>
            <w:tcW w:w="801" w:type="dxa"/>
          </w:tcPr>
          <w:p w:rsidR="00E22580" w:rsidRPr="005F2DFA" w:rsidRDefault="00E22580" w:rsidP="00680557">
            <w:r w:rsidRPr="005F2DFA">
              <w:t>STT</w:t>
            </w:r>
          </w:p>
        </w:tc>
        <w:tc>
          <w:tcPr>
            <w:tcW w:w="1833" w:type="dxa"/>
          </w:tcPr>
          <w:p w:rsidR="00E22580" w:rsidRPr="005F2DFA" w:rsidRDefault="00E22580" w:rsidP="00680557">
            <w:r w:rsidRPr="005F2DFA">
              <w:t>Tên thuộc tính</w:t>
            </w:r>
          </w:p>
        </w:tc>
        <w:tc>
          <w:tcPr>
            <w:tcW w:w="1688" w:type="dxa"/>
          </w:tcPr>
          <w:p w:rsidR="00E22580" w:rsidRPr="005F2DFA" w:rsidRDefault="00E22580" w:rsidP="00680557">
            <w:r w:rsidRPr="005F2DFA">
              <w:t>Kiểu</w:t>
            </w:r>
          </w:p>
        </w:tc>
        <w:tc>
          <w:tcPr>
            <w:tcW w:w="1688" w:type="dxa"/>
          </w:tcPr>
          <w:p w:rsidR="00E22580" w:rsidRPr="005F2DFA" w:rsidRDefault="00E22580" w:rsidP="00680557">
            <w:r w:rsidRPr="005F2DFA">
              <w:t>Ràng buộc</w:t>
            </w:r>
          </w:p>
        </w:tc>
        <w:tc>
          <w:tcPr>
            <w:tcW w:w="2858" w:type="dxa"/>
          </w:tcPr>
          <w:p w:rsidR="00E22580" w:rsidRPr="005F2DFA" w:rsidRDefault="00E22580" w:rsidP="00680557">
            <w:r w:rsidRPr="005F2DFA">
              <w:t>Ý nghĩa/ghi chú</w:t>
            </w:r>
          </w:p>
        </w:tc>
      </w:tr>
      <w:tr w:rsidR="00E22580" w:rsidRPr="00E22580" w:rsidTr="00680557">
        <w:tc>
          <w:tcPr>
            <w:tcW w:w="801" w:type="dxa"/>
          </w:tcPr>
          <w:p w:rsidR="00E22580" w:rsidRPr="005F2DFA" w:rsidRDefault="00E22580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E22580" w:rsidRPr="00E22580" w:rsidRDefault="00E2258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8" w:type="dxa"/>
          </w:tcPr>
          <w:p w:rsidR="00E22580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E22580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Indentity </w:t>
            </w:r>
            <w:r w:rsidR="00E22580" w:rsidRPr="00E22580"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:rsidR="00E22580" w:rsidRPr="00E22580" w:rsidRDefault="00B231E3" w:rsidP="00B231E3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số </w:t>
            </w:r>
          </w:p>
        </w:tc>
      </w:tr>
      <w:tr w:rsidR="00E22580" w:rsidRPr="00E22580" w:rsidTr="00680557">
        <w:tc>
          <w:tcPr>
            <w:tcW w:w="801" w:type="dxa"/>
          </w:tcPr>
          <w:p w:rsidR="00E22580" w:rsidRPr="005F2DFA" w:rsidRDefault="00E22580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E22580" w:rsidRPr="00E22580" w:rsidRDefault="00E2258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idBill</w:t>
            </w:r>
          </w:p>
        </w:tc>
        <w:tc>
          <w:tcPr>
            <w:tcW w:w="1688" w:type="dxa"/>
          </w:tcPr>
          <w:p w:rsidR="00E22580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E22580" w:rsidRPr="00E22580" w:rsidRDefault="00E2258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E22580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hóa đơn</w:t>
            </w:r>
          </w:p>
        </w:tc>
      </w:tr>
      <w:tr w:rsidR="00E22580" w:rsidRPr="00E22580" w:rsidTr="00680557">
        <w:tc>
          <w:tcPr>
            <w:tcW w:w="801" w:type="dxa"/>
          </w:tcPr>
          <w:p w:rsidR="00E22580" w:rsidRPr="005F2DFA" w:rsidRDefault="00E22580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E22580" w:rsidRPr="00E22580" w:rsidRDefault="00E2258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idFood</w:t>
            </w:r>
          </w:p>
        </w:tc>
        <w:tc>
          <w:tcPr>
            <w:tcW w:w="1688" w:type="dxa"/>
          </w:tcPr>
          <w:p w:rsidR="00E22580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E22580" w:rsidRPr="00E22580" w:rsidRDefault="00E2258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E22580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món ăn</w:t>
            </w:r>
          </w:p>
        </w:tc>
      </w:tr>
      <w:tr w:rsidR="00E22580" w:rsidRPr="00B231E3" w:rsidTr="00680557">
        <w:tc>
          <w:tcPr>
            <w:tcW w:w="801" w:type="dxa"/>
          </w:tcPr>
          <w:p w:rsidR="00E22580" w:rsidRPr="005F2DFA" w:rsidRDefault="00E22580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E22580" w:rsidRPr="00E22580" w:rsidRDefault="00E2258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688" w:type="dxa"/>
          </w:tcPr>
          <w:p w:rsidR="00E22580" w:rsidRPr="00E22580" w:rsidRDefault="00E2258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E22580" w:rsidRPr="00E22580" w:rsidRDefault="00E2258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E22580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Biến đếm số lượng hóa đơn</w:t>
            </w:r>
            <w:r w:rsidR="002C5850">
              <w:rPr>
                <w:lang w:val="en-US"/>
              </w:rPr>
              <w:t>. Mặc định là 0</w:t>
            </w:r>
          </w:p>
        </w:tc>
      </w:tr>
    </w:tbl>
    <w:p w:rsidR="008A3B17" w:rsidRDefault="008A3B17" w:rsidP="00E22580">
      <w:pPr>
        <w:rPr>
          <w:lang w:val="en-US"/>
        </w:rPr>
      </w:pPr>
    </w:p>
    <w:p w:rsidR="00B231E3" w:rsidRDefault="00B231E3" w:rsidP="00B231E3">
      <w:pPr>
        <w:pStyle w:val="Heading2"/>
        <w:rPr>
          <w:lang w:val="en-US"/>
        </w:rPr>
      </w:pPr>
      <w:r>
        <w:rPr>
          <w:lang w:val="en-US"/>
        </w:rPr>
        <w:lastRenderedPageBreak/>
        <w:t>Bill: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B231E3" w:rsidRPr="005F2DFA" w:rsidTr="00680557">
        <w:tc>
          <w:tcPr>
            <w:tcW w:w="801" w:type="dxa"/>
          </w:tcPr>
          <w:p w:rsidR="00B231E3" w:rsidRPr="005F2DFA" w:rsidRDefault="00B231E3" w:rsidP="00680557">
            <w:r w:rsidRPr="005F2DFA">
              <w:t>STT</w:t>
            </w:r>
          </w:p>
        </w:tc>
        <w:tc>
          <w:tcPr>
            <w:tcW w:w="1833" w:type="dxa"/>
          </w:tcPr>
          <w:p w:rsidR="00B231E3" w:rsidRPr="005F2DFA" w:rsidRDefault="00B231E3" w:rsidP="00680557">
            <w:r w:rsidRPr="005F2DFA">
              <w:t>Tên thuộc tính</w:t>
            </w:r>
          </w:p>
        </w:tc>
        <w:tc>
          <w:tcPr>
            <w:tcW w:w="1688" w:type="dxa"/>
          </w:tcPr>
          <w:p w:rsidR="00B231E3" w:rsidRPr="005F2DFA" w:rsidRDefault="00B231E3" w:rsidP="00680557">
            <w:r w:rsidRPr="005F2DFA">
              <w:t>Kiểu</w:t>
            </w:r>
          </w:p>
        </w:tc>
        <w:tc>
          <w:tcPr>
            <w:tcW w:w="1688" w:type="dxa"/>
          </w:tcPr>
          <w:p w:rsidR="00B231E3" w:rsidRPr="005F2DFA" w:rsidRDefault="00B231E3" w:rsidP="00680557">
            <w:r w:rsidRPr="005F2DFA">
              <w:t>Ràng buộc</w:t>
            </w:r>
          </w:p>
        </w:tc>
        <w:tc>
          <w:tcPr>
            <w:tcW w:w="2858" w:type="dxa"/>
          </w:tcPr>
          <w:p w:rsidR="00B231E3" w:rsidRPr="005F2DFA" w:rsidRDefault="00B231E3" w:rsidP="00680557">
            <w:r w:rsidRPr="005F2DFA">
              <w:t>Ý nghĩa/ghi chú</w:t>
            </w:r>
          </w:p>
        </w:tc>
      </w:tr>
      <w:tr w:rsidR="00B231E3" w:rsidRPr="00E22580" w:rsidTr="00680557">
        <w:tc>
          <w:tcPr>
            <w:tcW w:w="801" w:type="dxa"/>
          </w:tcPr>
          <w:p w:rsidR="00B231E3" w:rsidRPr="005F2DFA" w:rsidRDefault="00B231E3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B231E3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8" w:type="dxa"/>
          </w:tcPr>
          <w:p w:rsidR="00B231E3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B231E3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Indentity </w:t>
            </w:r>
            <w:r w:rsidRPr="00E22580"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:rsidR="00B231E3" w:rsidRPr="00E22580" w:rsidRDefault="00B231E3" w:rsidP="00B231E3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số </w:t>
            </w:r>
          </w:p>
        </w:tc>
      </w:tr>
      <w:tr w:rsidR="00B231E3" w:rsidRPr="00E22580" w:rsidTr="00680557">
        <w:tc>
          <w:tcPr>
            <w:tcW w:w="801" w:type="dxa"/>
          </w:tcPr>
          <w:p w:rsidR="00B231E3" w:rsidRPr="005F2DFA" w:rsidRDefault="00B231E3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B231E3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DateCheckIn</w:t>
            </w:r>
          </w:p>
        </w:tc>
        <w:tc>
          <w:tcPr>
            <w:tcW w:w="1688" w:type="dxa"/>
          </w:tcPr>
          <w:p w:rsidR="00B231E3" w:rsidRPr="00E2258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88" w:type="dxa"/>
          </w:tcPr>
          <w:p w:rsidR="00B231E3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B231E3" w:rsidRPr="00E2258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vào quán</w:t>
            </w:r>
          </w:p>
        </w:tc>
      </w:tr>
      <w:tr w:rsidR="00B231E3" w:rsidRPr="00E22580" w:rsidTr="00680557">
        <w:tc>
          <w:tcPr>
            <w:tcW w:w="801" w:type="dxa"/>
          </w:tcPr>
          <w:p w:rsidR="00B231E3" w:rsidRPr="005F2DFA" w:rsidRDefault="00B231E3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B231E3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DateCheckOut</w:t>
            </w:r>
          </w:p>
        </w:tc>
        <w:tc>
          <w:tcPr>
            <w:tcW w:w="1688" w:type="dxa"/>
          </w:tcPr>
          <w:p w:rsidR="00B231E3" w:rsidRPr="00E2258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88" w:type="dxa"/>
          </w:tcPr>
          <w:p w:rsidR="00B231E3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B231E3" w:rsidRPr="00E2258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Ngày ra khỏi quán </w:t>
            </w:r>
          </w:p>
        </w:tc>
      </w:tr>
      <w:tr w:rsidR="00B231E3" w:rsidRPr="00B231E3" w:rsidTr="00680557">
        <w:tc>
          <w:tcPr>
            <w:tcW w:w="801" w:type="dxa"/>
          </w:tcPr>
          <w:p w:rsidR="00B231E3" w:rsidRPr="005F2DFA" w:rsidRDefault="00B231E3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B231E3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idTable</w:t>
            </w:r>
          </w:p>
        </w:tc>
        <w:tc>
          <w:tcPr>
            <w:tcW w:w="1688" w:type="dxa"/>
          </w:tcPr>
          <w:p w:rsidR="00B231E3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B231E3" w:rsidRPr="00E22580" w:rsidRDefault="00B231E3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B231E3" w:rsidRPr="00E2258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bàn</w:t>
            </w:r>
          </w:p>
        </w:tc>
      </w:tr>
      <w:tr w:rsidR="002C5850" w:rsidRPr="00B231E3" w:rsidTr="00680557">
        <w:tc>
          <w:tcPr>
            <w:tcW w:w="801" w:type="dxa"/>
          </w:tcPr>
          <w:p w:rsidR="002C5850" w:rsidRPr="005F2DFA" w:rsidRDefault="002C5850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2C585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688" w:type="dxa"/>
          </w:tcPr>
          <w:p w:rsidR="002C5850" w:rsidRPr="00E2258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2C5850" w:rsidRPr="00E2258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2C585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thanh toán của bàn. 1 là đã thanh toán – 0 là chưa thanh toán. Mặc định là 0</w:t>
            </w:r>
          </w:p>
        </w:tc>
      </w:tr>
      <w:tr w:rsidR="002C5850" w:rsidRPr="00B231E3" w:rsidTr="00680557">
        <w:tc>
          <w:tcPr>
            <w:tcW w:w="801" w:type="dxa"/>
          </w:tcPr>
          <w:p w:rsidR="002C5850" w:rsidRPr="005F2DFA" w:rsidRDefault="002C5850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2C585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totalPrice</w:t>
            </w:r>
          </w:p>
        </w:tc>
        <w:tc>
          <w:tcPr>
            <w:tcW w:w="1688" w:type="dxa"/>
          </w:tcPr>
          <w:p w:rsidR="002C5850" w:rsidRPr="00E2258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88" w:type="dxa"/>
          </w:tcPr>
          <w:p w:rsidR="002C5850" w:rsidRPr="00E2258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2C585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số tiền của hóa đơn</w:t>
            </w:r>
          </w:p>
        </w:tc>
      </w:tr>
      <w:tr w:rsidR="002C5850" w:rsidRPr="00B231E3" w:rsidTr="00680557">
        <w:tc>
          <w:tcPr>
            <w:tcW w:w="801" w:type="dxa"/>
          </w:tcPr>
          <w:p w:rsidR="002C5850" w:rsidRPr="005F2DFA" w:rsidRDefault="002C5850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2C585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1688" w:type="dxa"/>
          </w:tcPr>
          <w:p w:rsidR="002C5850" w:rsidRPr="00E2258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88" w:type="dxa"/>
          </w:tcPr>
          <w:p w:rsidR="002C5850" w:rsidRPr="00E2258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2C5850" w:rsidRDefault="002C5850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Giảm giá, nếu có.</w:t>
            </w:r>
          </w:p>
        </w:tc>
      </w:tr>
    </w:tbl>
    <w:p w:rsidR="00B231E3" w:rsidRDefault="00B231E3" w:rsidP="00B231E3">
      <w:pPr>
        <w:rPr>
          <w:lang w:val="en-US"/>
        </w:rPr>
      </w:pPr>
    </w:p>
    <w:p w:rsidR="002C5850" w:rsidRDefault="002C5850" w:rsidP="00B231E3">
      <w:pPr>
        <w:rPr>
          <w:lang w:val="en-US"/>
        </w:rPr>
      </w:pPr>
    </w:p>
    <w:p w:rsidR="008A3B17" w:rsidRDefault="008A3B17" w:rsidP="00B231E3">
      <w:pPr>
        <w:rPr>
          <w:lang w:val="en-US"/>
        </w:rPr>
      </w:pPr>
    </w:p>
    <w:p w:rsidR="002C5850" w:rsidRDefault="002C5850" w:rsidP="002C5850">
      <w:pPr>
        <w:pStyle w:val="Heading2"/>
        <w:rPr>
          <w:lang w:val="en-US"/>
        </w:rPr>
      </w:pPr>
      <w:r>
        <w:rPr>
          <w:lang w:val="en-US"/>
        </w:rPr>
        <w:t>Table Food: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8A3B17" w:rsidRPr="005F2DFA" w:rsidTr="00680557">
        <w:tc>
          <w:tcPr>
            <w:tcW w:w="801" w:type="dxa"/>
          </w:tcPr>
          <w:p w:rsidR="008A3B17" w:rsidRPr="005F2DFA" w:rsidRDefault="008A3B17" w:rsidP="00680557">
            <w:r w:rsidRPr="005F2DFA">
              <w:t>STT</w:t>
            </w:r>
          </w:p>
        </w:tc>
        <w:tc>
          <w:tcPr>
            <w:tcW w:w="1833" w:type="dxa"/>
          </w:tcPr>
          <w:p w:rsidR="008A3B17" w:rsidRPr="005F2DFA" w:rsidRDefault="008A3B17" w:rsidP="00680557">
            <w:r w:rsidRPr="005F2DFA">
              <w:t>Tên thuộc tính</w:t>
            </w:r>
          </w:p>
        </w:tc>
        <w:tc>
          <w:tcPr>
            <w:tcW w:w="1688" w:type="dxa"/>
          </w:tcPr>
          <w:p w:rsidR="008A3B17" w:rsidRPr="005F2DFA" w:rsidRDefault="008A3B17" w:rsidP="00680557">
            <w:r w:rsidRPr="005F2DFA">
              <w:t>Kiểu</w:t>
            </w:r>
          </w:p>
        </w:tc>
        <w:tc>
          <w:tcPr>
            <w:tcW w:w="1688" w:type="dxa"/>
          </w:tcPr>
          <w:p w:rsidR="008A3B17" w:rsidRPr="005F2DFA" w:rsidRDefault="008A3B17" w:rsidP="00680557">
            <w:r w:rsidRPr="005F2DFA">
              <w:t>Ràng buộc</w:t>
            </w:r>
          </w:p>
        </w:tc>
        <w:tc>
          <w:tcPr>
            <w:tcW w:w="2858" w:type="dxa"/>
          </w:tcPr>
          <w:p w:rsidR="008A3B17" w:rsidRPr="005F2DFA" w:rsidRDefault="008A3B17" w:rsidP="00680557">
            <w:r w:rsidRPr="005F2DFA">
              <w:t>Ý nghĩa/ghi chú</w:t>
            </w:r>
          </w:p>
        </w:tc>
      </w:tr>
      <w:tr w:rsidR="008A3B17" w:rsidRPr="00E22580" w:rsidTr="00680557">
        <w:tc>
          <w:tcPr>
            <w:tcW w:w="801" w:type="dxa"/>
          </w:tcPr>
          <w:p w:rsidR="008A3B17" w:rsidRPr="005F2DFA" w:rsidRDefault="008A3B17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Indentity </w:t>
            </w:r>
            <w:r w:rsidRPr="00E22580"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số </w:t>
            </w:r>
          </w:p>
        </w:tc>
      </w:tr>
      <w:tr w:rsidR="008A3B17" w:rsidRPr="00E22580" w:rsidTr="00680557">
        <w:tc>
          <w:tcPr>
            <w:tcW w:w="801" w:type="dxa"/>
          </w:tcPr>
          <w:p w:rsidR="008A3B17" w:rsidRPr="005F2DFA" w:rsidRDefault="008A3B17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của bàn. Mặc định là “Bàn chưa có tên”</w:t>
            </w:r>
          </w:p>
        </w:tc>
      </w:tr>
      <w:tr w:rsidR="008A3B17" w:rsidRPr="00E22580" w:rsidTr="00680557">
        <w:tc>
          <w:tcPr>
            <w:tcW w:w="801" w:type="dxa"/>
          </w:tcPr>
          <w:p w:rsidR="008A3B17" w:rsidRPr="005F2DFA" w:rsidRDefault="008A3B17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của bàn. Trống hay Có người.</w:t>
            </w:r>
          </w:p>
        </w:tc>
      </w:tr>
    </w:tbl>
    <w:p w:rsidR="002C5850" w:rsidRDefault="002C5850" w:rsidP="002C5850">
      <w:pPr>
        <w:rPr>
          <w:lang w:val="en-US"/>
        </w:rPr>
      </w:pPr>
    </w:p>
    <w:p w:rsidR="008A3B17" w:rsidRDefault="008A3B17" w:rsidP="002C5850">
      <w:pPr>
        <w:rPr>
          <w:lang w:val="en-US"/>
        </w:rPr>
      </w:pPr>
    </w:p>
    <w:p w:rsidR="008A3B17" w:rsidRDefault="008A3B17" w:rsidP="008A3B17">
      <w:pPr>
        <w:pStyle w:val="Heading2"/>
        <w:rPr>
          <w:lang w:val="en-US"/>
        </w:rPr>
      </w:pPr>
      <w:r>
        <w:rPr>
          <w:lang w:val="en-US"/>
        </w:rPr>
        <w:t>Food: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8A3B17" w:rsidRPr="005F2DFA" w:rsidTr="00680557">
        <w:tc>
          <w:tcPr>
            <w:tcW w:w="801" w:type="dxa"/>
          </w:tcPr>
          <w:p w:rsidR="008A3B17" w:rsidRPr="005F2DFA" w:rsidRDefault="008A3B17" w:rsidP="00680557">
            <w:r w:rsidRPr="005F2DFA">
              <w:t>STT</w:t>
            </w:r>
          </w:p>
        </w:tc>
        <w:tc>
          <w:tcPr>
            <w:tcW w:w="1833" w:type="dxa"/>
          </w:tcPr>
          <w:p w:rsidR="008A3B17" w:rsidRPr="005F2DFA" w:rsidRDefault="008A3B17" w:rsidP="00680557">
            <w:r w:rsidRPr="005F2DFA">
              <w:t>Tên thuộc tính</w:t>
            </w:r>
          </w:p>
        </w:tc>
        <w:tc>
          <w:tcPr>
            <w:tcW w:w="1688" w:type="dxa"/>
          </w:tcPr>
          <w:p w:rsidR="008A3B17" w:rsidRPr="005F2DFA" w:rsidRDefault="008A3B17" w:rsidP="00680557">
            <w:r w:rsidRPr="005F2DFA">
              <w:t>Kiểu</w:t>
            </w:r>
          </w:p>
        </w:tc>
        <w:tc>
          <w:tcPr>
            <w:tcW w:w="1688" w:type="dxa"/>
          </w:tcPr>
          <w:p w:rsidR="008A3B17" w:rsidRPr="005F2DFA" w:rsidRDefault="008A3B17" w:rsidP="00680557">
            <w:r w:rsidRPr="005F2DFA">
              <w:t>Ràng buộc</w:t>
            </w:r>
          </w:p>
        </w:tc>
        <w:tc>
          <w:tcPr>
            <w:tcW w:w="2858" w:type="dxa"/>
          </w:tcPr>
          <w:p w:rsidR="008A3B17" w:rsidRPr="005F2DFA" w:rsidRDefault="008A3B17" w:rsidP="00680557">
            <w:r w:rsidRPr="005F2DFA">
              <w:t>Ý nghĩa/ghi chú</w:t>
            </w:r>
          </w:p>
        </w:tc>
      </w:tr>
      <w:tr w:rsidR="008A3B17" w:rsidRPr="00E22580" w:rsidTr="00680557">
        <w:tc>
          <w:tcPr>
            <w:tcW w:w="801" w:type="dxa"/>
          </w:tcPr>
          <w:p w:rsidR="008A3B17" w:rsidRPr="005F2DFA" w:rsidRDefault="008A3B17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Indentity </w:t>
            </w:r>
            <w:r w:rsidRPr="00E22580"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tên đăng nhập</w:t>
            </w:r>
          </w:p>
        </w:tc>
      </w:tr>
      <w:tr w:rsidR="008A3B17" w:rsidRPr="00E22580" w:rsidTr="00680557">
        <w:tc>
          <w:tcPr>
            <w:tcW w:w="801" w:type="dxa"/>
          </w:tcPr>
          <w:p w:rsidR="008A3B17" w:rsidRPr="005F2DFA" w:rsidRDefault="008A3B17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món ăn. Mặc định là “chưa đặt tên”</w:t>
            </w:r>
          </w:p>
        </w:tc>
      </w:tr>
      <w:tr w:rsidR="008A3B17" w:rsidRPr="00E22580" w:rsidTr="00680557">
        <w:tc>
          <w:tcPr>
            <w:tcW w:w="801" w:type="dxa"/>
          </w:tcPr>
          <w:p w:rsidR="008A3B17" w:rsidRPr="005F2DFA" w:rsidRDefault="008A3B17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idCategory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số của món ăn.</w:t>
            </w:r>
          </w:p>
        </w:tc>
      </w:tr>
      <w:tr w:rsidR="008A3B17" w:rsidRPr="00E22580" w:rsidTr="00680557">
        <w:tc>
          <w:tcPr>
            <w:tcW w:w="801" w:type="dxa"/>
          </w:tcPr>
          <w:p w:rsidR="008A3B17" w:rsidRPr="005F2DFA" w:rsidRDefault="008A3B17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tiền của món ăn. Mặc định là 0</w:t>
            </w:r>
          </w:p>
        </w:tc>
      </w:tr>
    </w:tbl>
    <w:p w:rsidR="008A3B17" w:rsidRDefault="008A3B17" w:rsidP="008A3B17">
      <w:pPr>
        <w:rPr>
          <w:lang w:val="en-US"/>
        </w:rPr>
      </w:pPr>
    </w:p>
    <w:p w:rsidR="008A3B17" w:rsidRDefault="008A3B17" w:rsidP="008A3B17">
      <w:pPr>
        <w:rPr>
          <w:lang w:val="en-US"/>
        </w:rPr>
      </w:pPr>
    </w:p>
    <w:p w:rsidR="008A3B17" w:rsidRDefault="008A3B17" w:rsidP="008A3B17">
      <w:pPr>
        <w:rPr>
          <w:lang w:val="en-US"/>
        </w:rPr>
      </w:pPr>
    </w:p>
    <w:p w:rsidR="008A3B17" w:rsidRDefault="008A3B17" w:rsidP="008A3B17">
      <w:pPr>
        <w:pStyle w:val="Heading2"/>
        <w:rPr>
          <w:lang w:val="en-US"/>
        </w:rPr>
      </w:pPr>
      <w:r>
        <w:rPr>
          <w:lang w:val="en-US"/>
        </w:rPr>
        <w:t>Food category: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8A3B17" w:rsidRPr="005F2DFA" w:rsidTr="00680557">
        <w:tc>
          <w:tcPr>
            <w:tcW w:w="801" w:type="dxa"/>
          </w:tcPr>
          <w:p w:rsidR="008A3B17" w:rsidRPr="005F2DFA" w:rsidRDefault="008A3B17" w:rsidP="00680557">
            <w:r w:rsidRPr="005F2DFA">
              <w:t>STT</w:t>
            </w:r>
          </w:p>
        </w:tc>
        <w:tc>
          <w:tcPr>
            <w:tcW w:w="1833" w:type="dxa"/>
          </w:tcPr>
          <w:p w:rsidR="008A3B17" w:rsidRPr="005F2DFA" w:rsidRDefault="008A3B17" w:rsidP="00680557">
            <w:r w:rsidRPr="005F2DFA">
              <w:t>Tên thuộc tính</w:t>
            </w:r>
          </w:p>
        </w:tc>
        <w:tc>
          <w:tcPr>
            <w:tcW w:w="1688" w:type="dxa"/>
          </w:tcPr>
          <w:p w:rsidR="008A3B17" w:rsidRPr="005F2DFA" w:rsidRDefault="008A3B17" w:rsidP="00680557">
            <w:r w:rsidRPr="005F2DFA">
              <w:t>Kiểu</w:t>
            </w:r>
          </w:p>
        </w:tc>
        <w:tc>
          <w:tcPr>
            <w:tcW w:w="1688" w:type="dxa"/>
          </w:tcPr>
          <w:p w:rsidR="008A3B17" w:rsidRPr="005F2DFA" w:rsidRDefault="008A3B17" w:rsidP="00680557">
            <w:r w:rsidRPr="005F2DFA">
              <w:t>Ràng buộc</w:t>
            </w:r>
          </w:p>
        </w:tc>
        <w:tc>
          <w:tcPr>
            <w:tcW w:w="2858" w:type="dxa"/>
          </w:tcPr>
          <w:p w:rsidR="008A3B17" w:rsidRPr="005F2DFA" w:rsidRDefault="008A3B17" w:rsidP="00680557">
            <w:r w:rsidRPr="005F2DFA">
              <w:t>Ý nghĩa/ghi chú</w:t>
            </w:r>
          </w:p>
        </w:tc>
      </w:tr>
      <w:tr w:rsidR="008A3B17" w:rsidRPr="00E22580" w:rsidTr="00680557">
        <w:tc>
          <w:tcPr>
            <w:tcW w:w="801" w:type="dxa"/>
          </w:tcPr>
          <w:p w:rsidR="008A3B17" w:rsidRPr="005F2DFA" w:rsidRDefault="008A3B17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Indentity </w:t>
            </w:r>
            <w:r w:rsidRPr="00E22580"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</w:tr>
      <w:tr w:rsidR="008A3B17" w:rsidRPr="00E22580" w:rsidTr="00680557">
        <w:tc>
          <w:tcPr>
            <w:tcW w:w="801" w:type="dxa"/>
          </w:tcPr>
          <w:p w:rsidR="008A3B17" w:rsidRPr="005F2DFA" w:rsidRDefault="008A3B17" w:rsidP="00680557">
            <w:pPr>
              <w:pStyle w:val="BodyText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E22580"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:rsidR="008A3B17" w:rsidRPr="00E22580" w:rsidRDefault="008A3B17" w:rsidP="0068055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của loại món ăn. Mặc là “chưa đặt tên”</w:t>
            </w:r>
          </w:p>
        </w:tc>
      </w:tr>
    </w:tbl>
    <w:p w:rsidR="008A3B17" w:rsidRPr="008A3B17" w:rsidRDefault="008A3B17" w:rsidP="008A3B17">
      <w:pPr>
        <w:rPr>
          <w:lang w:val="en-US"/>
        </w:rPr>
      </w:pPr>
    </w:p>
    <w:sectPr w:rsidR="008A3B17" w:rsidRPr="008A3B17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CD6" w:rsidRDefault="00966CD6">
      <w:r>
        <w:separator/>
      </w:r>
    </w:p>
  </w:endnote>
  <w:endnote w:type="continuationSeparator" w:id="0">
    <w:p w:rsidR="00966CD6" w:rsidRDefault="0096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A3B1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CD6" w:rsidRDefault="00966CD6">
      <w:r>
        <w:separator/>
      </w:r>
    </w:p>
  </w:footnote>
  <w:footnote w:type="continuationSeparator" w:id="0">
    <w:p w:rsidR="00966CD6" w:rsidRDefault="0096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84D" w:rsidRDefault="006D084D">
    <w:r w:rsidRPr="004257CD">
      <w:rPr>
        <w:noProof/>
        <w:lang w:val="en-US" w:eastAsia="ja-JP"/>
      </w:rPr>
      <w:drawing>
        <wp:anchor distT="0" distB="0" distL="114300" distR="114300" simplePos="0" relativeHeight="251664384" behindDoc="1" locked="0" layoutInCell="1" allowOverlap="1" wp14:anchorId="2D2F0954" wp14:editId="00859F08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510BC4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Food Shop Manager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510BC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510BC4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510BC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510BC4">
            <w:rPr>
              <w:color w:val="0000FF"/>
              <w:lang w:val="en-US"/>
            </w:rPr>
            <w:t>10/01/2017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C0CA8"/>
    <w:rsid w:val="00172139"/>
    <w:rsid w:val="00213ECB"/>
    <w:rsid w:val="002160F2"/>
    <w:rsid w:val="00221A67"/>
    <w:rsid w:val="002C5850"/>
    <w:rsid w:val="00301562"/>
    <w:rsid w:val="0031511D"/>
    <w:rsid w:val="003347F9"/>
    <w:rsid w:val="003548A8"/>
    <w:rsid w:val="003701D7"/>
    <w:rsid w:val="003747E6"/>
    <w:rsid w:val="003C2F0F"/>
    <w:rsid w:val="004176B5"/>
    <w:rsid w:val="00435847"/>
    <w:rsid w:val="004B7CC9"/>
    <w:rsid w:val="004E4257"/>
    <w:rsid w:val="00510BC4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E17E5"/>
    <w:rsid w:val="007F21C9"/>
    <w:rsid w:val="008243D9"/>
    <w:rsid w:val="008A3B17"/>
    <w:rsid w:val="008D3541"/>
    <w:rsid w:val="00966CD6"/>
    <w:rsid w:val="00984338"/>
    <w:rsid w:val="0099744F"/>
    <w:rsid w:val="009B2AFC"/>
    <w:rsid w:val="009C77A3"/>
    <w:rsid w:val="009E76F7"/>
    <w:rsid w:val="009F47F5"/>
    <w:rsid w:val="00A077C4"/>
    <w:rsid w:val="00A23833"/>
    <w:rsid w:val="00A544E7"/>
    <w:rsid w:val="00A638EF"/>
    <w:rsid w:val="00B231E3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22580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102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2212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User</cp:lastModifiedBy>
  <cp:revision>9</cp:revision>
  <cp:lastPrinted>2013-12-07T15:58:00Z</cp:lastPrinted>
  <dcterms:created xsi:type="dcterms:W3CDTF">2013-10-13T11:14:00Z</dcterms:created>
  <dcterms:modified xsi:type="dcterms:W3CDTF">2017-01-15T06:36:00Z</dcterms:modified>
</cp:coreProperties>
</file>