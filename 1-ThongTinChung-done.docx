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4259E0">
        <w:rPr>
          <w:lang w:val="en-US"/>
        </w:rPr>
        <w:t>FOOD SHOP MANAGER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ED1D07">
        <w:rPr>
          <w:lang w:val="en-US"/>
        </w:rPr>
        <w:t xml:space="preserve"> SQL Server, Visual Studio</w:t>
      </w:r>
      <w:r w:rsidR="004259E0">
        <w:rPr>
          <w:lang w:val="en-US"/>
        </w:rPr>
        <w:t>, Visual Paradigm</w:t>
      </w:r>
      <w:bookmarkStart w:id="0" w:name="_GoBack"/>
      <w:bookmarkEnd w:id="0"/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  <w:rPr>
          <w:lang w:val="en-US"/>
        </w:rPr>
      </w:pPr>
      <w:r>
        <w:t>Thông tin về nhóm:</w:t>
      </w:r>
    </w:p>
    <w:p w:rsidR="00ED1D07" w:rsidRPr="00ED1D07" w:rsidRDefault="00ED1D07" w:rsidP="00ED1D07">
      <w:pPr>
        <w:rPr>
          <w:lang w:val="en-US"/>
        </w:rPr>
      </w:pP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9"/>
        <w:gridCol w:w="1056"/>
        <w:gridCol w:w="2804"/>
        <w:gridCol w:w="1569"/>
        <w:gridCol w:w="3280"/>
      </w:tblGrid>
      <w:tr w:rsidR="00ED1D07" w:rsidTr="00ED1D07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04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69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0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ED1D07" w:rsidTr="00ED1D07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Pr="00ED1D07" w:rsidRDefault="00ED1D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1412586</w:t>
            </w:r>
          </w:p>
        </w:tc>
        <w:tc>
          <w:tcPr>
            <w:tcW w:w="2804" w:type="dxa"/>
          </w:tcPr>
          <w:p w:rsidR="000665DD" w:rsidRPr="00ED1D07" w:rsidRDefault="00ED1D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Hà Xuân Trung</w:t>
            </w:r>
          </w:p>
        </w:tc>
        <w:tc>
          <w:tcPr>
            <w:tcW w:w="1569" w:type="dxa"/>
          </w:tcPr>
          <w:p w:rsidR="000665DD" w:rsidRPr="00ED1D07" w:rsidRDefault="00ED1D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0909643996</w:t>
            </w:r>
          </w:p>
        </w:tc>
        <w:tc>
          <w:tcPr>
            <w:tcW w:w="3280" w:type="dxa"/>
          </w:tcPr>
          <w:p w:rsidR="000665DD" w:rsidRPr="00ED1D07" w:rsidRDefault="00ED1D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haxuantrung396@gmail.com</w:t>
            </w:r>
          </w:p>
        </w:tc>
      </w:tr>
      <w:tr w:rsidR="00ED1D07" w:rsidTr="00ED1D07">
        <w:tc>
          <w:tcPr>
            <w:tcW w:w="759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0665DD" w:rsidRPr="00ED1D07" w:rsidRDefault="00ED1D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1412601</w:t>
            </w:r>
          </w:p>
        </w:tc>
        <w:tc>
          <w:tcPr>
            <w:tcW w:w="2804" w:type="dxa"/>
          </w:tcPr>
          <w:p w:rsidR="000665DD" w:rsidRPr="00ED1D07" w:rsidRDefault="00ED1D07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Đinh Trương Bảo Tuấn</w:t>
            </w:r>
          </w:p>
        </w:tc>
        <w:tc>
          <w:tcPr>
            <w:tcW w:w="1569" w:type="dxa"/>
          </w:tcPr>
          <w:p w:rsidR="00691C4B" w:rsidRPr="00691C4B" w:rsidRDefault="00691C4B" w:rsidP="000279E6">
            <w:pPr>
              <w:spacing w:before="120" w:after="120"/>
              <w:rPr>
                <w:color w:val="4B4F56"/>
                <w:szCs w:val="24"/>
                <w:shd w:val="clear" w:color="auto" w:fill="F1F0F0"/>
                <w:lang w:val="en-US"/>
              </w:rPr>
            </w:pPr>
            <w:r w:rsidRPr="00691C4B">
              <w:rPr>
                <w:szCs w:val="24"/>
                <w:lang w:val="en-US"/>
              </w:rPr>
              <w:t>0973623455</w:t>
            </w:r>
          </w:p>
        </w:tc>
        <w:tc>
          <w:tcPr>
            <w:tcW w:w="3280" w:type="dxa"/>
          </w:tcPr>
          <w:p w:rsidR="000665DD" w:rsidRPr="00691C4B" w:rsidRDefault="00691C4B" w:rsidP="000279E6">
            <w:pPr>
              <w:spacing w:before="120" w:after="120"/>
              <w:rPr>
                <w:szCs w:val="24"/>
              </w:rPr>
            </w:pPr>
            <w:r w:rsidRPr="00691C4B">
              <w:rPr>
                <w:szCs w:val="24"/>
              </w:rPr>
              <w:t>baotuan0.0@gmail.com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E1F" w:rsidRDefault="00901E1F">
      <w:r>
        <w:separator/>
      </w:r>
    </w:p>
  </w:endnote>
  <w:endnote w:type="continuationSeparator" w:id="0">
    <w:p w:rsidR="00901E1F" w:rsidRDefault="0090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2B" w:rsidRDefault="003B1A2B" w:rsidP="003B1A2B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E1F" w:rsidRDefault="00901E1F">
      <w:r>
        <w:separator/>
      </w:r>
    </w:p>
  </w:footnote>
  <w:footnote w:type="continuationSeparator" w:id="0">
    <w:p w:rsidR="00901E1F" w:rsidRDefault="00901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A2B" w:rsidRDefault="00D023A7" w:rsidP="003B1A2B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 w:eastAsia="ja-JP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259E0"/>
    <w:rsid w:val="00435847"/>
    <w:rsid w:val="004B7CC9"/>
    <w:rsid w:val="004E21B2"/>
    <w:rsid w:val="004E4257"/>
    <w:rsid w:val="005802A5"/>
    <w:rsid w:val="006257BE"/>
    <w:rsid w:val="006855DC"/>
    <w:rsid w:val="00691C4B"/>
    <w:rsid w:val="006E420F"/>
    <w:rsid w:val="006E56E2"/>
    <w:rsid w:val="007338F6"/>
    <w:rsid w:val="00744990"/>
    <w:rsid w:val="007A1DE8"/>
    <w:rsid w:val="007F21C9"/>
    <w:rsid w:val="00814143"/>
    <w:rsid w:val="008243D9"/>
    <w:rsid w:val="008F5FAF"/>
    <w:rsid w:val="00901E1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ED1D07"/>
    <w:rsid w:val="00EF2D5A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User</cp:lastModifiedBy>
  <cp:revision>9</cp:revision>
  <cp:lastPrinted>2013-12-07T15:54:00Z</cp:lastPrinted>
  <dcterms:created xsi:type="dcterms:W3CDTF">2013-10-13T11:23:00Z</dcterms:created>
  <dcterms:modified xsi:type="dcterms:W3CDTF">2017-01-09T03:47:00Z</dcterms:modified>
</cp:coreProperties>
</file>